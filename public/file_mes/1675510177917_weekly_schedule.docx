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Autospacing="0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4579620</wp:posOffset>
                </wp:positionV>
                <wp:extent cx="2390140" cy="13925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Learn flutter.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eastAsia" w:hAnsi="SimSun" w:eastAsia="SimSun" w:cs="SimSun" w:asciiTheme="minorAscii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3.55pt;margin-top:360.6pt;height:109.65pt;width:188.2pt;z-index:251666432;mso-width-relative:page;mso-height-relative:page;" filled="f" stroked="f" coordsize="21600,21600" o:gfxdata="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MdQ8zfcAAAA&#10;CwEAAA8AAAAAAAAAAQAgAAAAOAAAAGRycy9kb3ducmV2LnhtbFBLAQIUABQAAAAIAIdO4kDZaldU&#10;PAIAAGc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ind w:left="420" w:leftChars="0" w:hanging="420" w:firstLineChars="0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Learn flutter.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eastAsia" w:hAnsi="SimSun" w:eastAsia="SimSun" w:cs="SimSun" w:asciiTheme="minorAscii"/>
                          <w:b w:val="0"/>
                          <w:bCs w:val="0"/>
                          <w:i w:val="0"/>
                          <w:iCs w:val="0"/>
                          <w:color w:val="393A3B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6607810</wp:posOffset>
                </wp:positionH>
                <wp:positionV relativeFrom="paragraph">
                  <wp:posOffset>2658745</wp:posOffset>
                </wp:positionV>
                <wp:extent cx="2390140" cy="13925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Test api with Leo and Eric on web interface.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Check and fix errors that appear when running the api on the interface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20.3pt;margin-top:209.35pt;height:109.65pt;width:188.2pt;z-index:251665408;mso-width-relative:page;mso-height-relative:page;" filled="f" stroked="f" coordsize="21600,21600" o:gfxdata="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LREu/3AAA&#10;AA0BAAAPAAAAAAAAAAEAIAAAADgAAABkcnMvZG93bnJldi54bWxQSwECFAAUAAAACACHTuJA+K7B&#10;RD0CAABnBAAADgAAAAAAAAABACAAAABB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Test api with Leo and Eric on web interface.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Check and fix errors that appear when running the api on the interface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3759835</wp:posOffset>
                </wp:positionH>
                <wp:positionV relativeFrom="paragraph">
                  <wp:posOffset>2646045</wp:posOffset>
                </wp:positionV>
                <wp:extent cx="2390140" cy="13925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Test api with Leo and Eric on web interface.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Check and fix errors that appear when running the api on the interface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296.05pt;margin-top:208.35pt;height:109.65pt;width:188.2pt;z-index:251664384;mso-width-relative:page;mso-height-relative:page;" filled="f" stroked="f" coordsize="21600,21600" o:gfxdata="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X6CbNdwAAAAL&#10;AQAADwAAAAAAAAABACAAAAA4AAAAZHJzL2Rvd25yZXYueG1sUEsBAhQAFAAAAAgAh07iQGBeODY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Test api with Leo and Eric on web interface.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Check and fix errors that appear when running the api on the interface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2684145</wp:posOffset>
                </wp:positionV>
                <wp:extent cx="2390140" cy="103632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1036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/>
                                <w:color w:val="0000FF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/>
                                <w:color w:val="0000FF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Make an api for the message function.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/>
                                <w:color w:val="0000FF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/>
                                <w:color w:val="0000FF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Test the Api working with postman.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/>
                                <w:color w:val="0000FF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/>
                                <w:color w:val="0000FF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Complete correction of errors that appear when running the api.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eastAsia" w:hAnsi="SimSun" w:eastAsia="SimSun" w:cs="SimSun" w:asciiTheme="minorAscii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72.55pt;margin-top:211.35pt;height:81.6pt;width:188.2pt;z-index:251663360;mso-width-relative:page;mso-height-relative:page;" filled="f" stroked="f" coordsize="21600,21600" o:gfxdata="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/fVOz2wAA&#10;AAsBAAAPAAAAAAAAAAEAIAAAADgAAABkcnMvZG93bnJldi54bWxQSwECFAAUAAAACACHTuJAGPNa&#10;/D4CAABn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/>
                          <w:color w:val="0000FF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/>
                          <w:color w:val="0000FF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Make an api for the message function.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/>
                          <w:color w:val="0000FF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/>
                          <w:color w:val="0000FF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Test the Api working with postman.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/>
                          <w:color w:val="0000FF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/>
                          <w:color w:val="0000FF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Complete correction of errors that appear when running the api.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eastAsia" w:hAnsi="SimSun" w:eastAsia="SimSun" w:cs="SimSun" w:asciiTheme="minorAscii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6595110</wp:posOffset>
                </wp:positionH>
                <wp:positionV relativeFrom="paragraph">
                  <wp:posOffset>661670</wp:posOffset>
                </wp:positionV>
                <wp:extent cx="2390140" cy="17100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171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SimSun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Discuss with Leo and Eric about the function of message.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SimSun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After the discussion, we will do the editing of the database's flow.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SimSun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Perform table creation, save the tables to mysql.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hanging="420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Implement create api for message . function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519.3pt;margin-top:52.1pt;height:134.65pt;width:188.2pt;z-index:251662336;mso-width-relative:page;mso-height-relative:page;" filled="f" stroked="f" coordsize="21600,21600" o:gfxdata="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EeBAX/cAAAA&#10;DQEAAA8AAAAAAAAAAQAgAAAAOAAAAGRycy9kb3ducmV2LnhtbFBLAQIUABQAAAAIAIdO4kBJ83YL&#10;PAIAAGcEAAAOAAAAAAAAAAEAIAAAAEE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SimSun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Discuss with Leo and Eric about the function of message.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SimSun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After the discussion, we will do the editing of the database's flow.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SimSun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Perform table creation, save the tables to mysql.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hanging="420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default" w:ascii="Times New Roman Regular" w:hAnsi="Times New Roman Regular" w:eastAsia="SimSun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Implement create api for message . function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left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3734435</wp:posOffset>
                </wp:positionH>
                <wp:positionV relativeFrom="paragraph">
                  <wp:posOffset>687070</wp:posOffset>
                </wp:positionV>
                <wp:extent cx="2390140" cy="16338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1633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18" w:leftChars="0" w:hanging="418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Re-analyze the table relationships and make corrections.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18" w:leftChars="0" w:hanging="418" w:firstLineChars="0"/>
                              <w:jc w:val="left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Learn the function of saving images and files on a message.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18" w:leftChars="0" w:hanging="418" w:firstLineChars="0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Draw a new table relationship for the function of saving images and message files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textAlignment w:val="auto"/>
                              <w:rPr>
                                <w:rFonts w:hint="default" w:ascii="Times New Roman Regular" w:hAnsi="Times New Roman Regular" w:eastAsia="SimSun" w:cs="Times New Roman Regular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0"/>
                                <w:szCs w:val="20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4.05pt;margin-top:54.1pt;height:128.65pt;width:188.2pt;z-index:251661312;mso-width-relative:page;mso-height-relative:page;" filled="f" stroked="f" coordsize="21600,21600" o:gfxdata="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Mx7l3rbAAAA&#10;CwEAAA8AAAAAAAAAAQAgAAAAOAAAAGRycy9kb3ducmV2LnhtbFBLAQIUABQAAAAIAIdO4kDkLBhZ&#10;PQIAAGcEAAAOAAAAAAAAAAEAIAAAAEA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18" w:leftChars="0" w:hanging="418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Re-analyze the table relationships and make corrections.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18" w:leftChars="0" w:hanging="418" w:firstLineChars="0"/>
                        <w:jc w:val="left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Learn the function of saving images and files on a message.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18" w:leftChars="0" w:hanging="418" w:firstLineChars="0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Draw a new table relationship for the function of saving images and message files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textAlignment w:val="auto"/>
                        <w:rPr>
                          <w:rFonts w:hint="default" w:ascii="Times New Roman Regular" w:hAnsi="Times New Roman Regular" w:eastAsia="SimSun" w:cs="Times New Roman Regular"/>
                          <w:b w:val="0"/>
                          <w:bCs w:val="0"/>
                          <w:i w:val="0"/>
                          <w:iCs w:val="0"/>
                          <w:color w:val="393A3B"/>
                          <w:sz w:val="20"/>
                          <w:szCs w:val="20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934085</wp:posOffset>
                </wp:positionH>
                <wp:positionV relativeFrom="paragraph">
                  <wp:posOffset>699770</wp:posOffset>
                </wp:positionV>
                <wp:extent cx="2414905" cy="129159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905" cy="1291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18" w:leftChars="0" w:hanging="418" w:firstLineChars="0"/>
                              <w:rPr>
                                <w:rFonts w:hint="default" w:ascii="Times New Roman" w:hAnsi="SimSun" w:eastAsia="SimSun"/>
                                <w:b w:val="0"/>
                                <w:bCs w:val="0"/>
                                <w:i w:val="0"/>
                                <w:iCs w:val="0"/>
                                <w:color w:val="538135" w:themeColor="accent6" w:themeShade="BF"/>
                                <w:sz w:val="20"/>
                                <w:szCs w:val="20"/>
                                <w:highlight w:val="none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SimSun" w:eastAsia="SimSun"/>
                                <w:b w:val="0"/>
                                <w:bCs w:val="0"/>
                                <w:i w:val="0"/>
                                <w:iCs w:val="0"/>
                                <w:color w:val="538135" w:themeColor="accent6" w:themeShade="BF"/>
                                <w:sz w:val="20"/>
                                <w:szCs w:val="20"/>
                                <w:highlight w:val="none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Learn the functionality of messages.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18" w:leftChars="0" w:hanging="418" w:firstLineChars="0"/>
                              <w:rPr>
                                <w:rFonts w:hint="default" w:ascii="Times New Roman" w:hAnsi="SimSun" w:eastAsia="SimSun"/>
                                <w:b w:val="0"/>
                                <w:bCs w:val="0"/>
                                <w:i w:val="0"/>
                                <w:iCs w:val="0"/>
                                <w:color w:val="538135" w:themeColor="accent6" w:themeShade="BF"/>
                                <w:sz w:val="20"/>
                                <w:szCs w:val="20"/>
                                <w:highlight w:val="none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SimSun" w:eastAsia="SimSun"/>
                                <w:b w:val="0"/>
                                <w:bCs w:val="0"/>
                                <w:i w:val="0"/>
                                <w:iCs w:val="0"/>
                                <w:color w:val="538135" w:themeColor="accent6" w:themeShade="BF"/>
                                <w:sz w:val="20"/>
                                <w:szCs w:val="20"/>
                                <w:highlight w:val="none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Data analysis on interface figma messages.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418" w:leftChars="0" w:hanging="418" w:firstLineChars="0"/>
                              <w:rPr>
                                <w:rFonts w:hint="default" w:ascii="Times New Roman" w:hAnsi="SimSun" w:eastAsia="SimSun"/>
                                <w:b w:val="0"/>
                                <w:bCs w:val="0"/>
                                <w:i w:val="0"/>
                                <w:iCs w:val="0"/>
                                <w:color w:val="538135" w:themeColor="accent6" w:themeShade="BF"/>
                                <w:sz w:val="20"/>
                                <w:szCs w:val="20"/>
                                <w:highlight w:val="none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SimSun" w:eastAsia="SimSun"/>
                                <w:b w:val="0"/>
                                <w:bCs w:val="0"/>
                                <w:i w:val="0"/>
                                <w:iCs w:val="0"/>
                                <w:color w:val="538135" w:themeColor="accent6" w:themeShade="BF"/>
                                <w:sz w:val="20"/>
                                <w:szCs w:val="20"/>
                                <w:highlight w:val="none"/>
                                <w:lang w:val="vi-VN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Draw the relational diagram of the data tables based on the message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73.55pt;margin-top:55.1pt;height:101.7pt;width:190.15pt;z-index:251660288;mso-width-relative:page;mso-height-relative:page;" filled="f" stroked="f" coordsize="21600,21600" o:gfxdata="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E7I182wAA&#10;AAsBAAAPAAAAAAAAAAEAIAAAADgAAABkcnMvZG93bnJldi54bWxQSwECFAAUAAAACACHTuJAQYtD&#10;dz4CAABn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ind w:left="418" w:leftChars="0" w:hanging="418" w:firstLineChars="0"/>
                        <w:rPr>
                          <w:rFonts w:hint="default" w:ascii="Times New Roman" w:hAnsi="SimSun" w:eastAsia="SimSun"/>
                          <w:b w:val="0"/>
                          <w:bCs w:val="0"/>
                          <w:i w:val="0"/>
                          <w:iCs w:val="0"/>
                          <w:color w:val="538135" w:themeColor="accent6" w:themeShade="BF"/>
                          <w:sz w:val="20"/>
                          <w:szCs w:val="20"/>
                          <w:highlight w:val="none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SimSun" w:eastAsia="SimSun"/>
                          <w:b w:val="0"/>
                          <w:bCs w:val="0"/>
                          <w:i w:val="0"/>
                          <w:iCs w:val="0"/>
                          <w:color w:val="538135" w:themeColor="accent6" w:themeShade="BF"/>
                          <w:sz w:val="20"/>
                          <w:szCs w:val="20"/>
                          <w:highlight w:val="none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Learn the functionality of messages.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18" w:leftChars="0" w:hanging="418" w:firstLineChars="0"/>
                        <w:rPr>
                          <w:rFonts w:hint="default" w:ascii="Times New Roman" w:hAnsi="SimSun" w:eastAsia="SimSun"/>
                          <w:b w:val="0"/>
                          <w:bCs w:val="0"/>
                          <w:i w:val="0"/>
                          <w:iCs w:val="0"/>
                          <w:color w:val="538135" w:themeColor="accent6" w:themeShade="BF"/>
                          <w:sz w:val="20"/>
                          <w:szCs w:val="20"/>
                          <w:highlight w:val="none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SimSun" w:eastAsia="SimSun"/>
                          <w:b w:val="0"/>
                          <w:bCs w:val="0"/>
                          <w:i w:val="0"/>
                          <w:iCs w:val="0"/>
                          <w:color w:val="538135" w:themeColor="accent6" w:themeShade="BF"/>
                          <w:sz w:val="20"/>
                          <w:szCs w:val="20"/>
                          <w:highlight w:val="none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Data analysis on interface figma messages.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418" w:leftChars="0" w:hanging="418" w:firstLineChars="0"/>
                        <w:rPr>
                          <w:rFonts w:hint="default" w:ascii="Times New Roman" w:hAnsi="SimSun" w:eastAsia="SimSun"/>
                          <w:b w:val="0"/>
                          <w:bCs w:val="0"/>
                          <w:i w:val="0"/>
                          <w:iCs w:val="0"/>
                          <w:color w:val="538135" w:themeColor="accent6" w:themeShade="BF"/>
                          <w:sz w:val="20"/>
                          <w:szCs w:val="20"/>
                          <w:highlight w:val="none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SimSun" w:eastAsia="SimSun"/>
                          <w:b w:val="0"/>
                          <w:bCs w:val="0"/>
                          <w:i w:val="0"/>
                          <w:iCs w:val="0"/>
                          <w:color w:val="538135" w:themeColor="accent6" w:themeShade="BF"/>
                          <w:sz w:val="20"/>
                          <w:szCs w:val="20"/>
                          <w:highlight w:val="none"/>
                          <w:lang w:val="vi-VN" w:eastAsia="zh-CN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Draw the relational diagram of the data tables based on the message interface.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6763385</wp:posOffset>
                </wp:positionH>
                <wp:positionV relativeFrom="paragraph">
                  <wp:posOffset>-615315</wp:posOffset>
                </wp:positionV>
                <wp:extent cx="2504440" cy="4318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hAnsi="SimSun" w:eastAsia="SimSun" w:cs="SimSun" w:asciiTheme="minorAscii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8"/>
                                <w:szCs w:val="28"/>
                                <w:lang w:val="vi-VN" w:eastAsia="zh-CN"/>
                              </w:rPr>
                            </w:pPr>
                            <w:r>
                              <w:rPr>
                                <w:rFonts w:hint="default" w:ascii="Times New Roman" w:hAnsi="SimSun" w:eastAsia="SimSun" w:cs="SimSun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8"/>
                                <w:szCs w:val="28"/>
                                <w:lang w:val="vi-VN" w:eastAsia="zh-CN"/>
                              </w:rPr>
                              <w:t>January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532.55pt;margin-top:-48.45pt;height:34pt;width:197.2pt;z-index:251669504;mso-width-relative:page;mso-height-relative:page;" filled="f" stroked="f" coordsize="21600,21600" o:gfxdata="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ZB0redwAAAAN&#10;AQAADwAAAAAAAAABACAAAAA4AAAAZHJzL2Rvd25yZXYueG1sUEsBAhQAFAAAAAgAh07iQHoOaM47&#10;AgAAaA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hAnsi="SimSun" w:eastAsia="SimSun" w:cs="SimSun" w:asciiTheme="minorAscii"/>
                          <w:b w:val="0"/>
                          <w:bCs w:val="0"/>
                          <w:i w:val="0"/>
                          <w:iCs w:val="0"/>
                          <w:color w:val="393A3B"/>
                          <w:sz w:val="28"/>
                          <w:szCs w:val="28"/>
                          <w:lang w:val="vi-VN" w:eastAsia="zh-CN"/>
                        </w:rPr>
                      </w:pPr>
                      <w:r>
                        <w:rPr>
                          <w:rFonts w:hint="default" w:ascii="Times New Roman" w:hAnsi="SimSun" w:eastAsia="SimSun" w:cs="SimSun"/>
                          <w:b w:val="0"/>
                          <w:bCs w:val="0"/>
                          <w:i w:val="0"/>
                          <w:iCs w:val="0"/>
                          <w:color w:val="393A3B"/>
                          <w:sz w:val="28"/>
                          <w:szCs w:val="28"/>
                          <w:lang w:val="vi-VN" w:eastAsia="zh-CN"/>
                        </w:rPr>
                        <w:t>January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-615315</wp:posOffset>
                </wp:positionV>
                <wp:extent cx="2504440" cy="431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default" w:hAnsi="SimSun" w:eastAsia="SimSun" w:cs="SimSun" w:asciiTheme="minorAscii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SimSun" w:eastAsia="SimSun" w:cs="SimSun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8"/>
                                <w:szCs w:val="28"/>
                                <w:lang w:val="vi-VN" w:eastAsia="zh-CN"/>
                              </w:rPr>
                              <w:t>One</w:t>
                            </w:r>
                            <w:r>
                              <w:rPr>
                                <w:rFonts w:hint="eastAsia" w:hAnsi="SimSun" w:eastAsia="SimSun" w:cs="SimSun" w:asciiTheme="minorAscii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8"/>
                                <w:szCs w:val="28"/>
                                <w:lang w:val="en-US" w:eastAsia="zh-C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35.8pt;margin-top:-48.45pt;height:34pt;width:197.2pt;z-index:251668480;mso-width-relative:page;mso-height-relative:page;" filled="f" stroked="f" coordsize="21600,21600" o:gfxdata="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hcrjN2wAAAAsB&#10;AAAPAAAAAAAAAAEAIAAAADgAAABkcnMvZG93bnJldi54bWxQSwECFAAUAAAACACHTuJA73U+RTsC&#10;AABo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default" w:hAnsi="SimSun" w:eastAsia="SimSun" w:cs="SimSun" w:asciiTheme="minorAscii"/>
                          <w:b w:val="0"/>
                          <w:bCs w:val="0"/>
                          <w:i w:val="0"/>
                          <w:iCs w:val="0"/>
                          <w:color w:val="393A3B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SimSun" w:eastAsia="SimSun" w:cs="SimSun"/>
                          <w:b w:val="0"/>
                          <w:bCs w:val="0"/>
                          <w:i w:val="0"/>
                          <w:iCs w:val="0"/>
                          <w:color w:val="393A3B"/>
                          <w:sz w:val="28"/>
                          <w:szCs w:val="28"/>
                          <w:lang w:val="vi-VN" w:eastAsia="zh-CN"/>
                        </w:rPr>
                        <w:t>One</w:t>
                      </w:r>
                      <w:r>
                        <w:rPr>
                          <w:rFonts w:hint="eastAsia" w:hAnsi="SimSun" w:eastAsia="SimSun" w:cs="SimSun" w:asciiTheme="minorAscii"/>
                          <w:b w:val="0"/>
                          <w:bCs w:val="0"/>
                          <w:i w:val="0"/>
                          <w:iCs w:val="0"/>
                          <w:color w:val="393A3B"/>
                          <w:sz w:val="28"/>
                          <w:szCs w:val="28"/>
                          <w:lang w:val="en-US" w:eastAsia="zh-C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3848735</wp:posOffset>
                </wp:positionH>
                <wp:positionV relativeFrom="paragraph">
                  <wp:posOffset>4490720</wp:posOffset>
                </wp:positionV>
                <wp:extent cx="5238115" cy="139255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11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default" w:hAnsi="SimSun" w:eastAsia="SimSun" w:cs="SimSun" w:asciiTheme="minorAscii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SimSun" w:eastAsia="SimSun" w:cs="SimSun" w:asciiTheme="minorAscii"/>
                                <w:b w:val="0"/>
                                <w:bCs w:val="0"/>
                                <w:i w:val="0"/>
                                <w:iCs w:val="0"/>
                                <w:color w:val="393A3B"/>
                                <w:sz w:val="28"/>
                                <w:szCs w:val="28"/>
                                <w:lang w:val="en-US" w:eastAsia="zh-CN"/>
                              </w:rPr>
                              <w:t>Write Something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03.05pt;margin-top:353.6pt;height:109.65pt;width:412.45pt;z-index:251667456;mso-width-relative:page;mso-height-relative:page;" filled="f" stroked="f" coordsize="21600,21600" o:gfxdata="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YCD02t0A&#10;AAAMAQAADwAAAAAAAAABACAAAAA4AAAAZHJzL2Rvd25yZXYueG1sUEsBAhQAFAAAAAgAh07iQA8Y&#10;k349AgAAZwQAAA4AAAAAAAAAAQAgAAAAQg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default" w:hAnsi="SimSun" w:eastAsia="SimSun" w:cs="SimSun" w:asciiTheme="minorAscii"/>
                          <w:b w:val="0"/>
                          <w:bCs w:val="0"/>
                          <w:i w:val="0"/>
                          <w:iCs w:val="0"/>
                          <w:color w:val="393A3B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hAnsi="SimSun" w:eastAsia="SimSun" w:cs="SimSun" w:asciiTheme="minorAscii"/>
                          <w:b w:val="0"/>
                          <w:bCs w:val="0"/>
                          <w:i w:val="0"/>
                          <w:iCs w:val="0"/>
                          <w:color w:val="393A3B"/>
                          <w:sz w:val="28"/>
                          <w:szCs w:val="28"/>
                          <w:lang w:val="en-US" w:eastAsia="zh-CN"/>
                        </w:rPr>
                        <w:t>Write Something . . .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LiSung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PingFang TC Regular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delle Sans Devanagari Regular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Diwan Thuluth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ao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ro Kannada Regular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Tamil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amil Sangam MN Medium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 Regular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-914400</wp:posOffset>
          </wp:positionH>
          <wp:positionV relativeFrom="page">
            <wp:posOffset>-8890</wp:posOffset>
          </wp:positionV>
          <wp:extent cx="10726420" cy="7585710"/>
          <wp:effectExtent l="0" t="0" r="17780" b="15240"/>
          <wp:wrapNone/>
          <wp:docPr id="1" name="图片 1" descr="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26420" cy="7585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2DFC1"/>
    <w:multiLevelType w:val="singleLevel"/>
    <w:tmpl w:val="BFA2DF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A374233"/>
    <w:multiLevelType w:val="singleLevel"/>
    <w:tmpl w:val="DA3742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EFF2A84"/>
    <w:multiLevelType w:val="singleLevel"/>
    <w:tmpl w:val="DEFF2A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EDF929B"/>
    <w:multiLevelType w:val="singleLevel"/>
    <w:tmpl w:val="FEDF92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DFFD056"/>
    <w:multiLevelType w:val="singleLevel"/>
    <w:tmpl w:val="7DFFD0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Cs w:val="13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9A2CD"/>
    <w:rsid w:val="2E7D65D3"/>
    <w:rsid w:val="7FB9A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quocphu97/Library/Containers/com.kingsoft.wpsoffice.mac.global/Data/.kingsoft/office6/templates/download/b88e9f981bc740f4bb13c295369c3b89/Fresh%20Blue%20Weekly%20Schedul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Fresh Blue Weekly Schedule.docx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2023-01-30T10:59:00Z</dcterms:created>
  <dc:creator>Phú Vương Quốc</dc:creator>
  <cp:lastModifiedBy>Phú Vương Quốc</cp:lastModifiedBy>
  <dcterms:modified xsi:type="dcterms:W3CDTF">2023-01-30T11:37:06Z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